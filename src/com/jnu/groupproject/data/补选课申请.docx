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77" w:rsidRDefault="00253B77" w:rsidP="003D0D2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补选</w:t>
      </w:r>
      <w:r w:rsidRPr="003D0D2D">
        <w:rPr>
          <w:rFonts w:hint="eastAsia"/>
          <w:b/>
          <w:sz w:val="30"/>
          <w:szCs w:val="30"/>
        </w:rPr>
        <w:t>课申请</w:t>
      </w:r>
    </w:p>
    <w:p w:rsidR="00253B77" w:rsidRPr="009C7164" w:rsidRDefault="00253B77" w:rsidP="009C7164">
      <w:pPr>
        <w:rPr>
          <w:szCs w:val="21"/>
        </w:rPr>
      </w:pPr>
      <w:r>
        <w:rPr>
          <w:noProof/>
        </w:rPr>
        <w:pict>
          <v:line id="直接连接符 3" o:spid="_x0000_s1026" style="position:absolute;left:0;text-align:left;z-index:251656192;visibility:visible" from="251.2pt,8.35pt" to="418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" strokeweight=".25pt">
            <v:stroke dashstyle="dash"/>
          </v:line>
        </w:pict>
      </w:r>
      <w:r>
        <w:rPr>
          <w:noProof/>
        </w:rPr>
        <w:pict>
          <v:line id="直接连接符 2" o:spid="_x0000_s1027" style="position:absolute;left:0;text-align:left;z-index:251655168;visibility:visible" from="-4.7pt,8.5pt" to="162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" strokeweight=".25pt">
            <v:stroke dashstyle="dash"/>
          </v:line>
        </w:pict>
      </w:r>
      <w:r w:rsidRPr="009C7164">
        <w:rPr>
          <w:rFonts w:hint="eastAsia"/>
          <w:szCs w:val="21"/>
        </w:rPr>
        <w:t>申请人填写部分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7670"/>
      </w:tblGrid>
      <w:tr w:rsidR="00253B77" w:rsidRPr="009261FC" w:rsidTr="009261FC">
        <w:trPr>
          <w:trHeight w:val="956"/>
        </w:trPr>
        <w:tc>
          <w:tcPr>
            <w:tcW w:w="8522" w:type="dxa"/>
            <w:gridSpan w:val="2"/>
          </w:tcPr>
          <w:p w:rsidR="00253B77" w:rsidRDefault="00253B77" w:rsidP="004544A1">
            <w:r w:rsidRPr="009261FC">
              <w:t>1</w:t>
            </w:r>
            <w:r w:rsidRPr="009261FC">
              <w:rPr>
                <w:rFonts w:hint="eastAsia"/>
              </w:rPr>
              <w:t>、学号：</w:t>
            </w:r>
            <w:r>
              <w:rPr>
                <w:u w:val="single"/>
              </w:rPr>
              <w:t xml:space="preserve">            </w:t>
            </w:r>
            <w:r w:rsidRPr="009261FC">
              <w:t>2</w:t>
            </w:r>
            <w:r w:rsidRPr="009261FC">
              <w:rPr>
                <w:rFonts w:hint="eastAsia"/>
              </w:rPr>
              <w:t>、姓名：</w:t>
            </w:r>
            <w:r>
              <w:rPr>
                <w:u w:val="single"/>
              </w:rPr>
              <w:t xml:space="preserve">            </w:t>
            </w:r>
            <w:r w:rsidRPr="009261FC">
              <w:t>3</w:t>
            </w:r>
            <w:r w:rsidRPr="009261FC">
              <w:rPr>
                <w:rFonts w:hint="eastAsia"/>
              </w:rPr>
              <w:t>、学生类别：</w:t>
            </w:r>
            <w:r w:rsidRPr="009261FC">
              <w:t>[</w:t>
            </w:r>
            <w:bookmarkStart w:id="0" w:name="_GoBack"/>
            <w:bookmarkEnd w:id="0"/>
            <w:r>
              <w:t xml:space="preserve">  </w:t>
            </w:r>
            <w:r w:rsidRPr="009261FC">
              <w:t>]</w:t>
            </w:r>
            <w:r w:rsidRPr="009261FC">
              <w:rPr>
                <w:rFonts w:hint="eastAsia"/>
              </w:rPr>
              <w:t>内招</w:t>
            </w:r>
            <w:r w:rsidRPr="009261FC">
              <w:t xml:space="preserve">[ </w:t>
            </w:r>
            <w:r>
              <w:t xml:space="preserve"> </w:t>
            </w:r>
            <w:r w:rsidRPr="009261FC">
              <w:t>]</w:t>
            </w:r>
            <w:r w:rsidRPr="009261FC">
              <w:rPr>
                <w:rFonts w:hint="eastAsia"/>
              </w:rPr>
              <w:t>外招</w:t>
            </w:r>
          </w:p>
          <w:p w:rsidR="00253B77" w:rsidRPr="009261FC" w:rsidRDefault="00253B77" w:rsidP="004544A1"/>
          <w:p w:rsidR="00253B77" w:rsidRDefault="00253B77" w:rsidP="004544A1">
            <w:pPr>
              <w:rPr>
                <w:u w:val="single"/>
              </w:rPr>
            </w:pPr>
            <w:r w:rsidRPr="009261FC">
              <w:t>4</w:t>
            </w:r>
            <w:r w:rsidRPr="009261FC">
              <w:rPr>
                <w:rFonts w:hint="eastAsia"/>
              </w:rPr>
              <w:t>、学院：</w:t>
            </w:r>
            <w:r w:rsidRPr="009261FC">
              <w:rPr>
                <w:rFonts w:hint="eastAsia"/>
                <w:u w:val="single"/>
              </w:rPr>
              <w:t>电气信息学院</w:t>
            </w:r>
            <w:r w:rsidRPr="009261FC">
              <w:t xml:space="preserve">   5</w:t>
            </w:r>
            <w:r w:rsidRPr="009261FC">
              <w:rPr>
                <w:rFonts w:hint="eastAsia"/>
              </w:rPr>
              <w:t>、专业：</w:t>
            </w:r>
            <w:r>
              <w:rPr>
                <w:u w:val="single"/>
              </w:rPr>
              <w:t xml:space="preserve">               </w:t>
            </w:r>
          </w:p>
          <w:p w:rsidR="00253B77" w:rsidRPr="009261FC" w:rsidRDefault="00253B77" w:rsidP="004544A1"/>
          <w:p w:rsidR="00253B77" w:rsidRPr="009261FC" w:rsidRDefault="00253B77" w:rsidP="004544A1">
            <w:r w:rsidRPr="009261FC">
              <w:t>6</w:t>
            </w:r>
            <w:r w:rsidRPr="009261FC">
              <w:rPr>
                <w:rFonts w:hint="eastAsia"/>
              </w:rPr>
              <w:t>、联系方式：</w:t>
            </w:r>
            <w:r w:rsidRPr="009261FC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            </w:t>
            </w:r>
            <w:r w:rsidRPr="009261FC">
              <w:rPr>
                <w:u w:val="single"/>
              </w:rPr>
              <w:t xml:space="preserve"> </w:t>
            </w:r>
          </w:p>
        </w:tc>
      </w:tr>
      <w:tr w:rsidR="00253B77" w:rsidRPr="009261FC" w:rsidTr="009261FC">
        <w:trPr>
          <w:trHeight w:val="634"/>
        </w:trPr>
        <w:tc>
          <w:tcPr>
            <w:tcW w:w="852" w:type="dxa"/>
          </w:tcPr>
          <w:p w:rsidR="00253B77" w:rsidRPr="009261FC" w:rsidRDefault="00253B77" w:rsidP="004544A1">
            <w:pPr>
              <w:rPr>
                <w:b/>
                <w:sz w:val="24"/>
                <w:szCs w:val="24"/>
              </w:rPr>
            </w:pPr>
            <w:r w:rsidRPr="009261FC">
              <w:rPr>
                <w:rFonts w:hint="eastAsia"/>
                <w:b/>
                <w:sz w:val="24"/>
                <w:szCs w:val="24"/>
              </w:rPr>
              <w:t>申请</w:t>
            </w:r>
          </w:p>
          <w:p w:rsidR="00253B77" w:rsidRPr="009261FC" w:rsidRDefault="00253B77" w:rsidP="004544A1">
            <w:r w:rsidRPr="009261FC">
              <w:rPr>
                <w:rFonts w:hint="eastAsia"/>
                <w:b/>
                <w:sz w:val="24"/>
                <w:szCs w:val="24"/>
              </w:rPr>
              <w:t>课程</w:t>
            </w:r>
          </w:p>
        </w:tc>
        <w:tc>
          <w:tcPr>
            <w:tcW w:w="7670" w:type="dxa"/>
          </w:tcPr>
          <w:p w:rsidR="00253B77" w:rsidRPr="009261FC" w:rsidRDefault="00253B77" w:rsidP="004544A1">
            <w:pPr>
              <w:rPr>
                <w:u w:val="single"/>
              </w:rPr>
            </w:pPr>
            <w:r w:rsidRPr="009261FC">
              <w:t>7</w:t>
            </w:r>
            <w:r w:rsidRPr="009261FC">
              <w:rPr>
                <w:rFonts w:hint="eastAsia"/>
              </w:rPr>
              <w:t>、课程名称：</w:t>
            </w:r>
            <w:r>
              <w:rPr>
                <w:u w:val="single"/>
              </w:rPr>
              <w:t xml:space="preserve">                     </w:t>
            </w:r>
            <w:r w:rsidRPr="009261FC">
              <w:t xml:space="preserve">  8</w:t>
            </w:r>
            <w:r w:rsidRPr="009261FC">
              <w:rPr>
                <w:rFonts w:hint="eastAsia"/>
              </w:rPr>
              <w:t>、排课班号：</w:t>
            </w:r>
            <w:r>
              <w:rPr>
                <w:u w:val="single"/>
              </w:rPr>
              <w:t xml:space="preserve">               </w:t>
            </w:r>
          </w:p>
          <w:p w:rsidR="00253B77" w:rsidRPr="009261FC" w:rsidRDefault="00253B77" w:rsidP="004544A1">
            <w:r w:rsidRPr="009261FC">
              <w:t>9</w:t>
            </w:r>
            <w:r w:rsidRPr="009261FC">
              <w:rPr>
                <w:rFonts w:hint="eastAsia"/>
              </w:rPr>
              <w:t>、任课教师：</w:t>
            </w:r>
            <w:r>
              <w:rPr>
                <w:u w:val="single"/>
              </w:rPr>
              <w:t xml:space="preserve">                </w:t>
            </w:r>
            <w:r w:rsidRPr="009261FC">
              <w:t xml:space="preserve"> 10</w:t>
            </w:r>
            <w:r w:rsidRPr="009261FC">
              <w:rPr>
                <w:rFonts w:hint="eastAsia"/>
              </w:rPr>
              <w:t>、上课时间：</w:t>
            </w:r>
            <w:r>
              <w:rPr>
                <w:u w:val="single"/>
              </w:rPr>
              <w:t xml:space="preserve">                      </w:t>
            </w:r>
          </w:p>
        </w:tc>
      </w:tr>
      <w:tr w:rsidR="00253B77" w:rsidRPr="009261FC" w:rsidTr="009261FC">
        <w:trPr>
          <w:trHeight w:val="2244"/>
        </w:trPr>
        <w:tc>
          <w:tcPr>
            <w:tcW w:w="8522" w:type="dxa"/>
            <w:gridSpan w:val="2"/>
          </w:tcPr>
          <w:p w:rsidR="00253B77" w:rsidRDefault="00253B77" w:rsidP="004544A1">
            <w:pPr>
              <w:rPr>
                <w:u w:val="single"/>
              </w:rPr>
            </w:pPr>
            <w:r w:rsidRPr="009261FC">
              <w:rPr>
                <w:rFonts w:hint="eastAsia"/>
                <w:b/>
                <w:sz w:val="24"/>
                <w:szCs w:val="24"/>
              </w:rPr>
              <w:t>申请理由</w:t>
            </w:r>
            <w:r w:rsidRPr="009261FC">
              <w:rPr>
                <w:rFonts w:hint="eastAsia"/>
              </w:rPr>
              <w:t>：</w:t>
            </w:r>
            <w:r>
              <w:rPr>
                <w:u w:val="single"/>
              </w:rPr>
              <w:t xml:space="preserve"> </w:t>
            </w:r>
          </w:p>
          <w:p w:rsidR="00253B77" w:rsidRDefault="00253B77" w:rsidP="004544A1">
            <w:pPr>
              <w:rPr>
                <w:u w:val="single"/>
              </w:rPr>
            </w:pPr>
          </w:p>
          <w:p w:rsidR="00253B77" w:rsidRDefault="00253B77" w:rsidP="004544A1">
            <w:pPr>
              <w:rPr>
                <w:u w:val="single"/>
              </w:rPr>
            </w:pPr>
          </w:p>
          <w:p w:rsidR="00253B77" w:rsidRPr="009261FC" w:rsidRDefault="00253B77" w:rsidP="004544A1">
            <w:pPr>
              <w:rPr>
                <w:u w:val="single"/>
              </w:rPr>
            </w:pPr>
          </w:p>
          <w:p w:rsidR="00253B77" w:rsidRPr="009261FC" w:rsidRDefault="00253B77" w:rsidP="004544A1">
            <w:pPr>
              <w:rPr>
                <w:u w:val="single"/>
              </w:rPr>
            </w:pPr>
          </w:p>
          <w:p w:rsidR="00253B77" w:rsidRDefault="00253B77" w:rsidP="00253B77">
            <w:pPr>
              <w:ind w:firstLineChars="2700" w:firstLine="31680"/>
            </w:pPr>
            <w:r w:rsidRPr="009261FC">
              <w:rPr>
                <w:rFonts w:hint="eastAsia"/>
              </w:rPr>
              <w:t>申请人签名：</w:t>
            </w:r>
          </w:p>
          <w:p w:rsidR="00253B77" w:rsidRDefault="00253B77" w:rsidP="00253B77">
            <w:pPr>
              <w:ind w:firstLineChars="2700" w:firstLine="31680"/>
            </w:pPr>
            <w:r w:rsidRPr="009261FC">
              <w:rPr>
                <w:rFonts w:hint="eastAsia"/>
              </w:rPr>
              <w:t>日期：</w:t>
            </w:r>
          </w:p>
          <w:p w:rsidR="00253B77" w:rsidRPr="009261FC" w:rsidRDefault="00253B77" w:rsidP="00253B77">
            <w:pPr>
              <w:ind w:firstLineChars="2700" w:firstLine="31680"/>
            </w:pPr>
          </w:p>
        </w:tc>
      </w:tr>
    </w:tbl>
    <w:p w:rsidR="00253B77" w:rsidRDefault="00253B77" w:rsidP="004544A1">
      <w:r>
        <w:rPr>
          <w:noProof/>
        </w:rPr>
        <w:pict>
          <v:line id="直接连接符 5" o:spid="_x0000_s1028" style="position:absolute;left:0;text-align:left;z-index:251658240;visibility:visible;mso-position-horizontal-relative:text;mso-position-vertical-relative:text" from="254.4pt,8.85pt" to="421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" strokeweight=".25pt">
            <v:stroke dashstyle="dash"/>
          </v:line>
        </w:pict>
      </w:r>
      <w:r>
        <w:rPr>
          <w:noProof/>
        </w:rPr>
        <w:pict>
          <v:line id="直接连接符 4" o:spid="_x0000_s1029" style="position:absolute;left:0;text-align:left;z-index:251657216;visibility:visible;mso-position-horizontal-relative:text;mso-position-vertical-relative:text" from="-4.85pt,8.7pt" to="162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" strokeweight=".25pt">
            <v:stroke dashstyle="dash"/>
          </v:line>
        </w:pict>
      </w:r>
      <w:r>
        <w:rPr>
          <w:rFonts w:hint="eastAsia"/>
        </w:rPr>
        <w:t>任课老师填写部分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2"/>
      </w:tblGrid>
      <w:tr w:rsidR="00253B77" w:rsidRPr="009261FC" w:rsidTr="009261FC">
        <w:trPr>
          <w:trHeight w:val="1600"/>
        </w:trPr>
        <w:tc>
          <w:tcPr>
            <w:tcW w:w="8522" w:type="dxa"/>
          </w:tcPr>
          <w:p w:rsidR="00253B77" w:rsidRDefault="00253B77" w:rsidP="004544A1">
            <w:r w:rsidRPr="009261FC">
              <w:rPr>
                <w:rFonts w:hint="eastAsia"/>
              </w:rPr>
              <w:t>（请以上“申请课程”的任课老师填写意见，是否同意该生</w:t>
            </w:r>
            <w:r>
              <w:rPr>
                <w:rFonts w:hint="eastAsia"/>
              </w:rPr>
              <w:t>补选</w:t>
            </w:r>
            <w:r w:rsidRPr="009261FC">
              <w:rPr>
                <w:rFonts w:hint="eastAsia"/>
              </w:rPr>
              <w:t>课）</w:t>
            </w:r>
          </w:p>
          <w:p w:rsidR="00253B77" w:rsidRPr="009261FC" w:rsidRDefault="00253B77" w:rsidP="004544A1"/>
          <w:p w:rsidR="00253B77" w:rsidRPr="009261FC" w:rsidRDefault="00253B77" w:rsidP="004544A1">
            <w:r w:rsidRPr="009261FC">
              <w:rPr>
                <w:rFonts w:hint="eastAsia"/>
              </w:rPr>
              <w:t>“申请课程”教师意见：</w:t>
            </w:r>
          </w:p>
          <w:p w:rsidR="00253B77" w:rsidRPr="009261FC" w:rsidRDefault="00253B77" w:rsidP="004544A1"/>
          <w:p w:rsidR="00253B77" w:rsidRPr="009261FC" w:rsidRDefault="00253B77" w:rsidP="004544A1"/>
          <w:p w:rsidR="00253B77" w:rsidRDefault="00253B77" w:rsidP="00253B77">
            <w:pPr>
              <w:ind w:firstLineChars="2700" w:firstLine="31680"/>
            </w:pPr>
            <w:r w:rsidRPr="009261FC">
              <w:rPr>
                <w:rFonts w:hint="eastAsia"/>
              </w:rPr>
              <w:t>教师签名：</w:t>
            </w:r>
          </w:p>
          <w:p w:rsidR="00253B77" w:rsidRPr="009261FC" w:rsidRDefault="00253B77" w:rsidP="00253B77">
            <w:pPr>
              <w:ind w:firstLineChars="2700" w:firstLine="31680"/>
            </w:pPr>
            <w:r w:rsidRPr="009261FC">
              <w:rPr>
                <w:rFonts w:hint="eastAsia"/>
              </w:rPr>
              <w:t>日期：</w:t>
            </w:r>
          </w:p>
        </w:tc>
      </w:tr>
    </w:tbl>
    <w:p w:rsidR="00253B77" w:rsidRDefault="00253B77" w:rsidP="004544A1">
      <w:r>
        <w:rPr>
          <w:noProof/>
        </w:rPr>
        <w:pict>
          <v:line id="直接连接符 7" o:spid="_x0000_s1030" style="position:absolute;left:0;text-align:left;z-index:251660288;visibility:visible;mso-position-horizontal-relative:text;mso-position-vertical-relative:text" from="254.35pt,8.15pt" to="421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" strokeweight=".25pt">
            <v:stroke dashstyle="dash"/>
          </v:line>
        </w:pict>
      </w:r>
      <w:r>
        <w:rPr>
          <w:noProof/>
        </w:rPr>
        <w:pict>
          <v:line id="直接连接符 6" o:spid="_x0000_s1031" style="position:absolute;left:0;text-align:left;z-index:251659264;visibility:visible;mso-position-horizontal-relative:text;mso-position-vertical-relative:text" from="-4.8pt,8.05pt" to="162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" strokeweight=".25pt">
            <v:stroke dashstyle="dash"/>
          </v:line>
        </w:pict>
      </w:r>
      <w:r>
        <w:rPr>
          <w:rFonts w:hint="eastAsia"/>
        </w:rPr>
        <w:t>管理部门审批部分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2"/>
      </w:tblGrid>
      <w:tr w:rsidR="00253B77" w:rsidRPr="009261FC" w:rsidTr="009261FC">
        <w:trPr>
          <w:trHeight w:val="1600"/>
        </w:trPr>
        <w:tc>
          <w:tcPr>
            <w:tcW w:w="8522" w:type="dxa"/>
          </w:tcPr>
          <w:p w:rsidR="00253B77" w:rsidRPr="009261FC" w:rsidRDefault="00253B77" w:rsidP="004544A1">
            <w:r w:rsidRPr="009261FC">
              <w:rPr>
                <w:rFonts w:hint="eastAsia"/>
              </w:rPr>
              <w:t>管理部门审批结果：</w:t>
            </w:r>
          </w:p>
          <w:p w:rsidR="00253B77" w:rsidRPr="009261FC" w:rsidRDefault="00253B77" w:rsidP="004544A1"/>
          <w:p w:rsidR="00253B77" w:rsidRPr="009261FC" w:rsidRDefault="00253B77" w:rsidP="004544A1"/>
          <w:p w:rsidR="00253B77" w:rsidRPr="009261FC" w:rsidRDefault="00253B77" w:rsidP="004544A1"/>
          <w:p w:rsidR="00253B77" w:rsidRDefault="00253B77" w:rsidP="00253B77">
            <w:pPr>
              <w:ind w:firstLineChars="2650" w:firstLine="31680"/>
            </w:pPr>
            <w:r w:rsidRPr="009261FC">
              <w:rPr>
                <w:rFonts w:hint="eastAsia"/>
              </w:rPr>
              <w:t>签名（单位盖章）：</w:t>
            </w:r>
          </w:p>
          <w:p w:rsidR="00253B77" w:rsidRPr="009261FC" w:rsidRDefault="00253B77" w:rsidP="00253B77">
            <w:pPr>
              <w:ind w:firstLineChars="2650" w:firstLine="31680"/>
            </w:pPr>
            <w:r w:rsidRPr="009261FC">
              <w:rPr>
                <w:rFonts w:hint="eastAsia"/>
              </w:rPr>
              <w:t>日期：</w:t>
            </w:r>
          </w:p>
        </w:tc>
      </w:tr>
    </w:tbl>
    <w:p w:rsidR="00253B77" w:rsidRPr="004544A1" w:rsidRDefault="00253B77" w:rsidP="004544A1"/>
    <w:sectPr w:rsidR="00253B77" w:rsidRPr="004544A1" w:rsidSect="00B17EC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B77" w:rsidRDefault="00253B77">
      <w:r>
        <w:separator/>
      </w:r>
    </w:p>
  </w:endnote>
  <w:endnote w:type="continuationSeparator" w:id="0">
    <w:p w:rsidR="00253B77" w:rsidRDefault="00253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B77" w:rsidRDefault="00253B77">
      <w:r>
        <w:separator/>
      </w:r>
    </w:p>
  </w:footnote>
  <w:footnote w:type="continuationSeparator" w:id="0">
    <w:p w:rsidR="00253B77" w:rsidRDefault="00253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B77" w:rsidRDefault="00253B77" w:rsidP="00EA2A2E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44A1"/>
    <w:rsid w:val="00083B4E"/>
    <w:rsid w:val="000B6FC5"/>
    <w:rsid w:val="00153ED4"/>
    <w:rsid w:val="00253B77"/>
    <w:rsid w:val="002A25DE"/>
    <w:rsid w:val="00302FAE"/>
    <w:rsid w:val="003D0D2D"/>
    <w:rsid w:val="004456D0"/>
    <w:rsid w:val="004544A1"/>
    <w:rsid w:val="004A5FDF"/>
    <w:rsid w:val="005D2923"/>
    <w:rsid w:val="00617C68"/>
    <w:rsid w:val="007316F1"/>
    <w:rsid w:val="00734D17"/>
    <w:rsid w:val="00825A57"/>
    <w:rsid w:val="0088050C"/>
    <w:rsid w:val="009261FC"/>
    <w:rsid w:val="009C7164"/>
    <w:rsid w:val="00A143F9"/>
    <w:rsid w:val="00B17EC2"/>
    <w:rsid w:val="00B65413"/>
    <w:rsid w:val="00D04640"/>
    <w:rsid w:val="00E54FCA"/>
    <w:rsid w:val="00EA2A2E"/>
    <w:rsid w:val="00EA358F"/>
    <w:rsid w:val="00F4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C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D0D2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A2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A2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75</TotalTime>
  <Pages>1</Pages>
  <Words>56</Words>
  <Characters>325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微软用户</cp:lastModifiedBy>
  <cp:revision>10</cp:revision>
  <dcterms:created xsi:type="dcterms:W3CDTF">2013-04-10T14:43:00Z</dcterms:created>
  <dcterms:modified xsi:type="dcterms:W3CDTF">2014-04-29T02:11:00Z</dcterms:modified>
</cp:coreProperties>
</file>